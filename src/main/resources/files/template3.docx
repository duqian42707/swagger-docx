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CC622" w14:textId="77777777" w:rsidR="001D5BA7" w:rsidRDefault="001D5BA7" w:rsidP="001D5BA7">
      <w:pPr>
        <w:pStyle w:val="1"/>
        <w:rPr>
          <w:color w:val="FF0000"/>
        </w:rPr>
      </w:pPr>
      <w:bookmarkStart w:id="0" w:name="_Toc65496692"/>
      <w:r w:rsidRPr="007D11BD">
        <w:rPr>
          <w:rFonts w:hint="eastAsia"/>
          <w:color w:val="FF0000"/>
        </w:rPr>
        <w:t>接口规范</w:t>
      </w:r>
      <w:bookmarkEnd w:id="0"/>
    </w:p>
    <w:p w14:paraId="0B778303" w14:textId="35CBBCAC" w:rsidR="009363BA" w:rsidRPr="009363BA" w:rsidRDefault="005F3F21" w:rsidP="009363BA">
      <w:r>
        <w:rPr>
          <w:rFonts w:hint="eastAsia"/>
        </w:rPr>
        <w:t>{</w:t>
      </w:r>
      <w:proofErr w:type="gramStart"/>
      <w:r>
        <w:rPr>
          <w:rFonts w:hint="eastAsia"/>
        </w:rPr>
        <w:t>{</w:t>
      </w:r>
      <w:r w:rsidR="009363BA">
        <w:rPr>
          <w:rFonts w:hint="eastAsia"/>
        </w:rPr>
        <w:t>?modules</w:t>
      </w:r>
      <w:proofErr w:type="gramEnd"/>
      <w:r>
        <w:rPr>
          <w:rFonts w:hint="eastAsia"/>
        </w:rPr>
        <w:t>}}</w:t>
      </w:r>
    </w:p>
    <w:p w14:paraId="2D0520C1" w14:textId="75EC6BA0" w:rsidR="00A54E93" w:rsidRDefault="00C230D4" w:rsidP="00C230D4">
      <w:pPr>
        <w:pStyle w:val="2"/>
      </w:pPr>
      <w:bookmarkStart w:id="1" w:name="_Toc65496693"/>
      <w:r>
        <w:rPr>
          <w:rFonts w:hint="eastAsia"/>
        </w:rPr>
        <w:t>&lt;</w:t>
      </w:r>
      <w:r w:rsidR="00E259C5">
        <w:rPr>
          <w:rFonts w:hint="eastAsia"/>
        </w:rPr>
        <w:t>{{name}}</w:t>
      </w:r>
      <w:r w:rsidR="00D232EF">
        <w:rPr>
          <w:rFonts w:hint="eastAsia"/>
        </w:rPr>
        <w:t xml:space="preserve"> API</w:t>
      </w:r>
      <w:r>
        <w:rPr>
          <w:rFonts w:hint="eastAsia"/>
        </w:rPr>
        <w:t>&gt;</w:t>
      </w:r>
      <w:bookmarkEnd w:id="1"/>
    </w:p>
    <w:p w14:paraId="24FBAAD9" w14:textId="49F59501" w:rsidR="00E259C5" w:rsidRPr="00E259C5" w:rsidRDefault="00E259C5" w:rsidP="00E259C5">
      <w:pPr>
        <w:pStyle w:val="a0"/>
        <w:ind w:firstLine="0"/>
      </w:pPr>
      <w:r>
        <w:rPr>
          <w:rFonts w:hint="eastAsia"/>
        </w:rPr>
        <w:t>{{description}}</w:t>
      </w:r>
    </w:p>
    <w:p w14:paraId="776E7337" w14:textId="77777777" w:rsidR="000D3362" w:rsidRPr="006012B2" w:rsidRDefault="000D3362" w:rsidP="000D336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proofErr w:type="gramStart"/>
      <w:r>
        <w:rPr>
          <w:sz w:val="18"/>
          <w:szCs w:val="18"/>
        </w:rPr>
        <w:t>{?</w:t>
      </w:r>
      <w:proofErr w:type="spellStart"/>
      <w:r w:rsidRPr="002D0E0E">
        <w:rPr>
          <w:sz w:val="18"/>
          <w:szCs w:val="18"/>
        </w:rPr>
        <w:t>requestInfos</w:t>
      </w:r>
      <w:proofErr w:type="spellEnd"/>
      <w:proofErr w:type="gramEnd"/>
      <w:r>
        <w:rPr>
          <w:sz w:val="18"/>
          <w:szCs w:val="18"/>
        </w:rPr>
        <w:t>}}</w:t>
      </w:r>
    </w:p>
    <w:p w14:paraId="44C668CA" w14:textId="4E14AD5A" w:rsidR="0002638E" w:rsidRDefault="000D3362" w:rsidP="009656F1">
      <w:pPr>
        <w:pStyle w:val="3"/>
      </w:pPr>
      <w:r>
        <w:rPr>
          <w:rFonts w:hint="eastAsia"/>
        </w:rPr>
        <w:t>{{</w:t>
      </w:r>
      <w:r w:rsidR="004101FD">
        <w:rPr>
          <w:rFonts w:hint="eastAsia"/>
        </w:rPr>
        <w:t>summary</w:t>
      </w:r>
      <w:r>
        <w:rPr>
          <w:rFonts w:hint="eastAsia"/>
        </w:rPr>
        <w:t>}}</w:t>
      </w:r>
    </w:p>
    <w:p w14:paraId="0AAEE6ED" w14:textId="24B27739" w:rsidR="009656F1" w:rsidRDefault="00480CEC" w:rsidP="00A1139E">
      <w:pPr>
        <w:numPr>
          <w:ilvl w:val="0"/>
          <w:numId w:val="10"/>
        </w:numPr>
      </w:pPr>
      <w:r>
        <w:rPr>
          <w:rFonts w:hint="eastAsia"/>
        </w:rPr>
        <w:t>描述：</w:t>
      </w:r>
      <w:r w:rsidR="00061FD0">
        <w:rPr>
          <w:rFonts w:hint="eastAsia"/>
        </w:rPr>
        <w:t>{{description</w:t>
      </w:r>
      <w:r w:rsidR="00F37A22">
        <w:rPr>
          <w:rFonts w:hint="eastAsia"/>
        </w:rPr>
        <w:t>==</w:t>
      </w:r>
      <w:proofErr w:type="spellStart"/>
      <w:proofErr w:type="gramStart"/>
      <w:r w:rsidR="00F37A22">
        <w:rPr>
          <w:rFonts w:hint="eastAsia"/>
        </w:rPr>
        <w:t>null?summary</w:t>
      </w:r>
      <w:proofErr w:type="gramEnd"/>
      <w:r w:rsidR="00F37A22">
        <w:rPr>
          <w:rFonts w:hint="eastAsia"/>
        </w:rPr>
        <w:t>:description</w:t>
      </w:r>
      <w:proofErr w:type="spellEnd"/>
      <w:r w:rsidR="00061FD0">
        <w:rPr>
          <w:rFonts w:hint="eastAsia"/>
        </w:rPr>
        <w:t>}}</w:t>
      </w:r>
    </w:p>
    <w:p w14:paraId="284157AC" w14:textId="0CA0701D" w:rsidR="000D3362" w:rsidRPr="008725EE" w:rsidRDefault="00480CEC" w:rsidP="000D3362">
      <w:pPr>
        <w:rPr>
          <w:b/>
          <w:bCs/>
        </w:rPr>
      </w:pPr>
      <w:r w:rsidRPr="008725EE">
        <w:rPr>
          <w:rFonts w:hint="eastAsia"/>
          <w:b/>
          <w:bCs/>
        </w:rPr>
        <w:t>接口路径</w:t>
      </w:r>
      <w:r w:rsidR="000D3362" w:rsidRPr="008725EE">
        <w:rPr>
          <w:rFonts w:hint="eastAsia"/>
          <w:b/>
          <w:bCs/>
        </w:rPr>
        <w:t>：</w:t>
      </w:r>
      <w:r w:rsidR="000D3362" w:rsidRPr="008725EE">
        <w:rPr>
          <w:rFonts w:hint="eastAsia"/>
          <w:b/>
          <w:bCs/>
        </w:rPr>
        <w:t>{{</w:t>
      </w:r>
      <w:proofErr w:type="spellStart"/>
      <w:r w:rsidR="000D3362" w:rsidRPr="008725EE">
        <w:rPr>
          <w:b/>
          <w:bCs/>
        </w:rPr>
        <w:t>requestUrl</w:t>
      </w:r>
      <w:proofErr w:type="spellEnd"/>
      <w:r w:rsidR="000D3362" w:rsidRPr="008725EE">
        <w:rPr>
          <w:rFonts w:hint="eastAsia"/>
          <w:b/>
          <w:bCs/>
        </w:rPr>
        <w:t>}}</w:t>
      </w:r>
    </w:p>
    <w:p w14:paraId="6DCD3720" w14:textId="78E242A0" w:rsidR="000D3362" w:rsidRDefault="00480CEC" w:rsidP="000D3362">
      <w:r>
        <w:rPr>
          <w:rFonts w:hint="eastAsia"/>
        </w:rPr>
        <w:t>请求方法</w:t>
      </w:r>
      <w:r w:rsidR="000D3362">
        <w:rPr>
          <w:rFonts w:hint="eastAsia"/>
        </w:rPr>
        <w:t>：</w:t>
      </w:r>
      <w:r w:rsidR="000D3362">
        <w:rPr>
          <w:rFonts w:hint="eastAsia"/>
        </w:rPr>
        <w:t>{{</w:t>
      </w:r>
      <w:proofErr w:type="spellStart"/>
      <w:r w:rsidR="000D3362" w:rsidRPr="005F0117">
        <w:t>requestMethod</w:t>
      </w:r>
      <w:proofErr w:type="spellEnd"/>
      <w:r w:rsidR="000D3362">
        <w:rPr>
          <w:rFonts w:hint="eastAsia"/>
        </w:rPr>
        <w:t>}}</w:t>
      </w:r>
    </w:p>
    <w:p w14:paraId="5CFDC393" w14:textId="24CE2547" w:rsidR="00F37A22" w:rsidRDefault="00F37A22" w:rsidP="000D3362">
      <w:r>
        <w:rPr>
          <w:rFonts w:hint="eastAsia"/>
        </w:rPr>
        <w:t>参数：</w:t>
      </w:r>
    </w:p>
    <w:p w14:paraId="1BAE7F6B" w14:textId="1398224F" w:rsidR="002E464C" w:rsidRDefault="002E464C" w:rsidP="000D3362">
      <w:r>
        <w:rPr>
          <w:rFonts w:hint="eastAsia"/>
        </w:rPr>
        <w:t>{</w:t>
      </w:r>
      <w:proofErr w:type="gramStart"/>
      <w:r>
        <w:rPr>
          <w:rFonts w:hint="eastAsia"/>
        </w:rPr>
        <w:t>{?</w:t>
      </w:r>
      <w:r w:rsidRPr="002E464C">
        <w:t>parameters</w:t>
      </w:r>
      <w:proofErr w:type="gramEnd"/>
      <w:r>
        <w:rPr>
          <w:rFonts w:hint="eastAsia"/>
        </w:rPr>
        <w:t>}}</w:t>
      </w:r>
    </w:p>
    <w:p w14:paraId="2A4575AA" w14:textId="759EA8E5" w:rsidR="002E464C" w:rsidRDefault="002E464C" w:rsidP="000D3362">
      <w:r>
        <w:rPr>
          <w:rFonts w:hint="eastAsia"/>
        </w:rPr>
        <w:t>{{name}}: {{type}}-{{description}}</w:t>
      </w:r>
    </w:p>
    <w:p w14:paraId="6BAA9EFC" w14:textId="2B08D322" w:rsidR="002E464C" w:rsidRDefault="002E464C" w:rsidP="000D3362">
      <w:r>
        <w:rPr>
          <w:rFonts w:hint="eastAsia"/>
        </w:rPr>
        <w:t>{{/</w:t>
      </w:r>
      <w:r w:rsidRPr="00A86075">
        <w:t>parameters</w:t>
      </w:r>
      <w:r>
        <w:rPr>
          <w:rFonts w:hint="eastAsia"/>
        </w:rPr>
        <w:t>}}</w:t>
      </w:r>
    </w:p>
    <w:p w14:paraId="702C2CCF" w14:textId="1F0D0C39" w:rsidR="000D3362" w:rsidRPr="006012B2" w:rsidRDefault="000D3362" w:rsidP="000D336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{</w:t>
      </w:r>
      <w:r>
        <w:rPr>
          <w:rFonts w:hint="eastAsia"/>
          <w:sz w:val="18"/>
          <w:szCs w:val="18"/>
        </w:rPr>
        <w:t>/</w:t>
      </w:r>
      <w:proofErr w:type="spellStart"/>
      <w:r w:rsidRPr="002D0E0E">
        <w:rPr>
          <w:sz w:val="18"/>
          <w:szCs w:val="18"/>
        </w:rPr>
        <w:t>requestInfos</w:t>
      </w:r>
      <w:proofErr w:type="spellEnd"/>
      <w:r>
        <w:rPr>
          <w:sz w:val="18"/>
          <w:szCs w:val="18"/>
        </w:rPr>
        <w:t>}}</w:t>
      </w:r>
    </w:p>
    <w:p w14:paraId="62FA5157" w14:textId="3968433E" w:rsidR="009363BA" w:rsidRPr="009363BA" w:rsidRDefault="005F3F21" w:rsidP="009363BA">
      <w:r>
        <w:rPr>
          <w:rFonts w:hint="eastAsia"/>
        </w:rPr>
        <w:t>{{</w:t>
      </w:r>
      <w:r w:rsidR="009363BA">
        <w:rPr>
          <w:rFonts w:hint="eastAsia"/>
        </w:rPr>
        <w:t>/module</w:t>
      </w:r>
      <w:r>
        <w:rPr>
          <w:rFonts w:hint="eastAsia"/>
        </w:rPr>
        <w:t>s}}</w:t>
      </w:r>
    </w:p>
    <w:p w14:paraId="4A402C94" w14:textId="77777777" w:rsidR="008B4CD1" w:rsidRDefault="008B4CD1" w:rsidP="000474F2"/>
    <w:sectPr w:rsidR="008B4CD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87BC6" w14:textId="77777777" w:rsidR="008347B3" w:rsidRDefault="008347B3">
      <w:r>
        <w:separator/>
      </w:r>
    </w:p>
  </w:endnote>
  <w:endnote w:type="continuationSeparator" w:id="0">
    <w:p w14:paraId="493BAE40" w14:textId="77777777" w:rsidR="008347B3" w:rsidRDefault="00834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6F4A7" w14:textId="77777777" w:rsidR="006A4D5A" w:rsidRDefault="006A4D5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6562D">
      <w:rPr>
        <w:rStyle w:val="a6"/>
        <w:noProof/>
      </w:rPr>
      <w:t>15</w:t>
    </w:r>
    <w:r>
      <w:rPr>
        <w:rStyle w:val="a6"/>
      </w:rPr>
      <w:fldChar w:fldCharType="end"/>
    </w:r>
  </w:p>
  <w:p w14:paraId="6C0479F1" w14:textId="77777777" w:rsidR="006A4D5A" w:rsidRDefault="006A4D5A" w:rsidP="008277C8">
    <w:pPr>
      <w:pStyle w:val="a5"/>
      <w:pBdr>
        <w:top w:val="single" w:sz="4" w:space="1" w:color="auto"/>
      </w:pBdr>
      <w:ind w:right="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800CB" w14:textId="77777777" w:rsidR="008347B3" w:rsidRDefault="008347B3">
      <w:r>
        <w:separator/>
      </w:r>
    </w:p>
  </w:footnote>
  <w:footnote w:type="continuationSeparator" w:id="0">
    <w:p w14:paraId="39505E68" w14:textId="77777777" w:rsidR="008347B3" w:rsidRDefault="00834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63D87" w14:textId="77777777" w:rsidR="006A4D5A" w:rsidRDefault="006A4D5A">
    <w:pPr>
      <w:pStyle w:val="a4"/>
      <w:jc w:val="right"/>
    </w:pPr>
    <w:r>
      <w:t xml:space="preserve">        </w:t>
    </w:r>
    <w:r>
      <w:rPr>
        <w:rFonts w:hint="eastAsia"/>
      </w:rPr>
      <w:t xml:space="preserve">                             </w:t>
    </w:r>
    <w:r>
      <w:rPr>
        <w:rFonts w:ascii="宋体" w:hint="eastAsia"/>
      </w:rPr>
      <w:t xml:space="preserve"> xx项目.项目目标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72D84"/>
    <w:multiLevelType w:val="hybridMultilevel"/>
    <w:tmpl w:val="0BDE8B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B4708C"/>
    <w:multiLevelType w:val="hybridMultilevel"/>
    <w:tmpl w:val="E42E5E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DE3A80"/>
    <w:multiLevelType w:val="multilevel"/>
    <w:tmpl w:val="63809C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b/>
        <w:i w:val="0"/>
        <w:spacing w:val="0"/>
        <w:position w:val="0"/>
        <w:sz w:val="28"/>
        <w:effect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D456AEC"/>
    <w:multiLevelType w:val="hybridMultilevel"/>
    <w:tmpl w:val="6B807B8C"/>
    <w:lvl w:ilvl="0" w:tplc="04090003">
      <w:start w:val="1"/>
      <w:numFmt w:val="bullet"/>
      <w:lvlText w:val="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6F943DB5"/>
    <w:multiLevelType w:val="hybridMultilevel"/>
    <w:tmpl w:val="F290257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090FAD"/>
    <w:multiLevelType w:val="multilevel"/>
    <w:tmpl w:val="1F9624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62462449">
    <w:abstractNumId w:val="5"/>
  </w:num>
  <w:num w:numId="2" w16cid:durableId="2127652199">
    <w:abstractNumId w:val="2"/>
  </w:num>
  <w:num w:numId="3" w16cid:durableId="1902980768">
    <w:abstractNumId w:val="2"/>
  </w:num>
  <w:num w:numId="4" w16cid:durableId="1734885337">
    <w:abstractNumId w:val="2"/>
  </w:num>
  <w:num w:numId="5" w16cid:durableId="836261813">
    <w:abstractNumId w:val="2"/>
  </w:num>
  <w:num w:numId="6" w16cid:durableId="369230180">
    <w:abstractNumId w:val="2"/>
  </w:num>
  <w:num w:numId="7" w16cid:durableId="69818632">
    <w:abstractNumId w:val="2"/>
  </w:num>
  <w:num w:numId="8" w16cid:durableId="1341466600">
    <w:abstractNumId w:val="3"/>
  </w:num>
  <w:num w:numId="9" w16cid:durableId="631328817">
    <w:abstractNumId w:val="4"/>
  </w:num>
  <w:num w:numId="10" w16cid:durableId="532768771">
    <w:abstractNumId w:val="1"/>
  </w:num>
  <w:num w:numId="11" w16cid:durableId="18621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7C7F"/>
    <w:rsid w:val="00015EF6"/>
    <w:rsid w:val="0002638E"/>
    <w:rsid w:val="00027DD4"/>
    <w:rsid w:val="00030F26"/>
    <w:rsid w:val="0003358F"/>
    <w:rsid w:val="00034602"/>
    <w:rsid w:val="00037E19"/>
    <w:rsid w:val="000474F2"/>
    <w:rsid w:val="00055B19"/>
    <w:rsid w:val="00061FD0"/>
    <w:rsid w:val="00064763"/>
    <w:rsid w:val="0006760D"/>
    <w:rsid w:val="000739BD"/>
    <w:rsid w:val="00095F4F"/>
    <w:rsid w:val="00097598"/>
    <w:rsid w:val="000B0207"/>
    <w:rsid w:val="000B7DA4"/>
    <w:rsid w:val="000D3362"/>
    <w:rsid w:val="000E4C0A"/>
    <w:rsid w:val="0011321A"/>
    <w:rsid w:val="0011332F"/>
    <w:rsid w:val="00116E6C"/>
    <w:rsid w:val="001427FE"/>
    <w:rsid w:val="001500D1"/>
    <w:rsid w:val="00151644"/>
    <w:rsid w:val="001651FF"/>
    <w:rsid w:val="00165CCF"/>
    <w:rsid w:val="001675C3"/>
    <w:rsid w:val="0018240C"/>
    <w:rsid w:val="001D5BA7"/>
    <w:rsid w:val="001D72AF"/>
    <w:rsid w:val="001D77E0"/>
    <w:rsid w:val="001F15ED"/>
    <w:rsid w:val="001F3734"/>
    <w:rsid w:val="00211E64"/>
    <w:rsid w:val="00242217"/>
    <w:rsid w:val="00251F2E"/>
    <w:rsid w:val="00263ABA"/>
    <w:rsid w:val="002774DD"/>
    <w:rsid w:val="00295CA1"/>
    <w:rsid w:val="002A479B"/>
    <w:rsid w:val="002B240C"/>
    <w:rsid w:val="002B5B64"/>
    <w:rsid w:val="002C296E"/>
    <w:rsid w:val="002C64BB"/>
    <w:rsid w:val="002D0E0E"/>
    <w:rsid w:val="002D7AE9"/>
    <w:rsid w:val="002E464C"/>
    <w:rsid w:val="002F3F81"/>
    <w:rsid w:val="002F5ADE"/>
    <w:rsid w:val="00311839"/>
    <w:rsid w:val="0033036E"/>
    <w:rsid w:val="00340213"/>
    <w:rsid w:val="00351510"/>
    <w:rsid w:val="00361CFE"/>
    <w:rsid w:val="0036537B"/>
    <w:rsid w:val="003669C3"/>
    <w:rsid w:val="00386F73"/>
    <w:rsid w:val="00391A66"/>
    <w:rsid w:val="0039241D"/>
    <w:rsid w:val="0039361F"/>
    <w:rsid w:val="003A5C13"/>
    <w:rsid w:val="003A6BA2"/>
    <w:rsid w:val="003A7505"/>
    <w:rsid w:val="003C756A"/>
    <w:rsid w:val="003D365B"/>
    <w:rsid w:val="003E04D0"/>
    <w:rsid w:val="003E59FB"/>
    <w:rsid w:val="003F02F8"/>
    <w:rsid w:val="003F563B"/>
    <w:rsid w:val="0040097C"/>
    <w:rsid w:val="004044D9"/>
    <w:rsid w:val="004101FD"/>
    <w:rsid w:val="00420D4D"/>
    <w:rsid w:val="00422314"/>
    <w:rsid w:val="00422DE6"/>
    <w:rsid w:val="004474CD"/>
    <w:rsid w:val="00450CE6"/>
    <w:rsid w:val="0045172F"/>
    <w:rsid w:val="004533E2"/>
    <w:rsid w:val="00455B2D"/>
    <w:rsid w:val="00480CEC"/>
    <w:rsid w:val="00483E33"/>
    <w:rsid w:val="0049168D"/>
    <w:rsid w:val="004A7B76"/>
    <w:rsid w:val="004B3B52"/>
    <w:rsid w:val="004B50C2"/>
    <w:rsid w:val="004C2C7D"/>
    <w:rsid w:val="004D15CF"/>
    <w:rsid w:val="004D2745"/>
    <w:rsid w:val="004E3E7C"/>
    <w:rsid w:val="004E5D13"/>
    <w:rsid w:val="004E6781"/>
    <w:rsid w:val="004F42B4"/>
    <w:rsid w:val="0050246C"/>
    <w:rsid w:val="00516D78"/>
    <w:rsid w:val="00516F8F"/>
    <w:rsid w:val="0052778E"/>
    <w:rsid w:val="00530DAB"/>
    <w:rsid w:val="00540A9E"/>
    <w:rsid w:val="00551C42"/>
    <w:rsid w:val="00553ACF"/>
    <w:rsid w:val="0055703B"/>
    <w:rsid w:val="005650F0"/>
    <w:rsid w:val="0056562D"/>
    <w:rsid w:val="00571F0F"/>
    <w:rsid w:val="005731B5"/>
    <w:rsid w:val="00577D42"/>
    <w:rsid w:val="00581805"/>
    <w:rsid w:val="00583C46"/>
    <w:rsid w:val="005877C4"/>
    <w:rsid w:val="005928F4"/>
    <w:rsid w:val="005A362C"/>
    <w:rsid w:val="005A3EC7"/>
    <w:rsid w:val="005B4CB5"/>
    <w:rsid w:val="005B51FC"/>
    <w:rsid w:val="005B5C7B"/>
    <w:rsid w:val="005C076C"/>
    <w:rsid w:val="005D0118"/>
    <w:rsid w:val="005F0117"/>
    <w:rsid w:val="005F3F21"/>
    <w:rsid w:val="005F70CC"/>
    <w:rsid w:val="00601247"/>
    <w:rsid w:val="006159A6"/>
    <w:rsid w:val="00624607"/>
    <w:rsid w:val="0062563F"/>
    <w:rsid w:val="006446E9"/>
    <w:rsid w:val="0064588C"/>
    <w:rsid w:val="0065173B"/>
    <w:rsid w:val="00656B97"/>
    <w:rsid w:val="00661CF4"/>
    <w:rsid w:val="00693493"/>
    <w:rsid w:val="006A341A"/>
    <w:rsid w:val="006A41C8"/>
    <w:rsid w:val="006A4D5A"/>
    <w:rsid w:val="006B5876"/>
    <w:rsid w:val="006D5FC3"/>
    <w:rsid w:val="006E0509"/>
    <w:rsid w:val="006E7BD4"/>
    <w:rsid w:val="006F7732"/>
    <w:rsid w:val="00700E9D"/>
    <w:rsid w:val="00710FFF"/>
    <w:rsid w:val="007149BF"/>
    <w:rsid w:val="00717EE3"/>
    <w:rsid w:val="00741814"/>
    <w:rsid w:val="00746A1A"/>
    <w:rsid w:val="007607C8"/>
    <w:rsid w:val="007924B5"/>
    <w:rsid w:val="007A165B"/>
    <w:rsid w:val="007A39C3"/>
    <w:rsid w:val="007A6452"/>
    <w:rsid w:val="007B1A0B"/>
    <w:rsid w:val="007B36FA"/>
    <w:rsid w:val="007B6DDE"/>
    <w:rsid w:val="007D11BD"/>
    <w:rsid w:val="0081211D"/>
    <w:rsid w:val="008277C8"/>
    <w:rsid w:val="00832CE9"/>
    <w:rsid w:val="00834008"/>
    <w:rsid w:val="008347B3"/>
    <w:rsid w:val="0083516A"/>
    <w:rsid w:val="008359FE"/>
    <w:rsid w:val="00842DB5"/>
    <w:rsid w:val="00843B28"/>
    <w:rsid w:val="008476A8"/>
    <w:rsid w:val="008556F1"/>
    <w:rsid w:val="00860737"/>
    <w:rsid w:val="00871770"/>
    <w:rsid w:val="008725EE"/>
    <w:rsid w:val="008742D1"/>
    <w:rsid w:val="008744CD"/>
    <w:rsid w:val="00877CE3"/>
    <w:rsid w:val="00885EF6"/>
    <w:rsid w:val="008873A9"/>
    <w:rsid w:val="00887678"/>
    <w:rsid w:val="00891B49"/>
    <w:rsid w:val="008A0C3C"/>
    <w:rsid w:val="008A5057"/>
    <w:rsid w:val="008B0820"/>
    <w:rsid w:val="008B2356"/>
    <w:rsid w:val="008B4CD1"/>
    <w:rsid w:val="008B640F"/>
    <w:rsid w:val="008C0E6F"/>
    <w:rsid w:val="008C67B4"/>
    <w:rsid w:val="008C7055"/>
    <w:rsid w:val="008E505B"/>
    <w:rsid w:val="00907835"/>
    <w:rsid w:val="00910A95"/>
    <w:rsid w:val="00915982"/>
    <w:rsid w:val="0092032A"/>
    <w:rsid w:val="00925301"/>
    <w:rsid w:val="0092663B"/>
    <w:rsid w:val="009363BA"/>
    <w:rsid w:val="009373AD"/>
    <w:rsid w:val="009401B6"/>
    <w:rsid w:val="009475D1"/>
    <w:rsid w:val="00960069"/>
    <w:rsid w:val="00963A56"/>
    <w:rsid w:val="009656F1"/>
    <w:rsid w:val="009B2F66"/>
    <w:rsid w:val="009F474D"/>
    <w:rsid w:val="009F49B2"/>
    <w:rsid w:val="00A01D9A"/>
    <w:rsid w:val="00A10560"/>
    <w:rsid w:val="00A1139E"/>
    <w:rsid w:val="00A2389D"/>
    <w:rsid w:val="00A3291E"/>
    <w:rsid w:val="00A36FE3"/>
    <w:rsid w:val="00A37477"/>
    <w:rsid w:val="00A42B6E"/>
    <w:rsid w:val="00A43652"/>
    <w:rsid w:val="00A54E93"/>
    <w:rsid w:val="00A62092"/>
    <w:rsid w:val="00A63851"/>
    <w:rsid w:val="00A66C18"/>
    <w:rsid w:val="00A76416"/>
    <w:rsid w:val="00A86075"/>
    <w:rsid w:val="00A96268"/>
    <w:rsid w:val="00AA0E83"/>
    <w:rsid w:val="00AA507F"/>
    <w:rsid w:val="00AA7C7F"/>
    <w:rsid w:val="00AC22FB"/>
    <w:rsid w:val="00AC7DC5"/>
    <w:rsid w:val="00AD33EF"/>
    <w:rsid w:val="00AD63E9"/>
    <w:rsid w:val="00B06678"/>
    <w:rsid w:val="00B20B65"/>
    <w:rsid w:val="00B265C8"/>
    <w:rsid w:val="00B434F5"/>
    <w:rsid w:val="00B663C8"/>
    <w:rsid w:val="00B66424"/>
    <w:rsid w:val="00B736C8"/>
    <w:rsid w:val="00B81FDE"/>
    <w:rsid w:val="00BB0B42"/>
    <w:rsid w:val="00BE324E"/>
    <w:rsid w:val="00BE7B94"/>
    <w:rsid w:val="00BF22E3"/>
    <w:rsid w:val="00C230D4"/>
    <w:rsid w:val="00C45C05"/>
    <w:rsid w:val="00C72C0A"/>
    <w:rsid w:val="00C73466"/>
    <w:rsid w:val="00C76AEA"/>
    <w:rsid w:val="00C816D9"/>
    <w:rsid w:val="00C90F99"/>
    <w:rsid w:val="00CA0B15"/>
    <w:rsid w:val="00CB13A8"/>
    <w:rsid w:val="00CB1A60"/>
    <w:rsid w:val="00CD56BA"/>
    <w:rsid w:val="00CF2A1C"/>
    <w:rsid w:val="00D170D3"/>
    <w:rsid w:val="00D232EF"/>
    <w:rsid w:val="00D26D82"/>
    <w:rsid w:val="00D3379A"/>
    <w:rsid w:val="00D37CDE"/>
    <w:rsid w:val="00D70A3E"/>
    <w:rsid w:val="00D92FA3"/>
    <w:rsid w:val="00D97885"/>
    <w:rsid w:val="00DC03A7"/>
    <w:rsid w:val="00DC04B8"/>
    <w:rsid w:val="00DC5FED"/>
    <w:rsid w:val="00DE1124"/>
    <w:rsid w:val="00E12D6D"/>
    <w:rsid w:val="00E17186"/>
    <w:rsid w:val="00E20041"/>
    <w:rsid w:val="00E244FA"/>
    <w:rsid w:val="00E259C5"/>
    <w:rsid w:val="00E31EA9"/>
    <w:rsid w:val="00E46667"/>
    <w:rsid w:val="00E50DB0"/>
    <w:rsid w:val="00E53E10"/>
    <w:rsid w:val="00E5469D"/>
    <w:rsid w:val="00E65852"/>
    <w:rsid w:val="00E746E1"/>
    <w:rsid w:val="00E81380"/>
    <w:rsid w:val="00E94CE0"/>
    <w:rsid w:val="00E9775E"/>
    <w:rsid w:val="00EA5527"/>
    <w:rsid w:val="00EB4D6F"/>
    <w:rsid w:val="00EB4DC4"/>
    <w:rsid w:val="00EB6284"/>
    <w:rsid w:val="00EC074C"/>
    <w:rsid w:val="00EC22F1"/>
    <w:rsid w:val="00ED24C0"/>
    <w:rsid w:val="00ED60F6"/>
    <w:rsid w:val="00EE2A3F"/>
    <w:rsid w:val="00EF22B2"/>
    <w:rsid w:val="00EF283C"/>
    <w:rsid w:val="00F110E8"/>
    <w:rsid w:val="00F1707D"/>
    <w:rsid w:val="00F37A22"/>
    <w:rsid w:val="00F5633F"/>
    <w:rsid w:val="00F75478"/>
    <w:rsid w:val="00F7770C"/>
    <w:rsid w:val="00F836A0"/>
    <w:rsid w:val="00F87A67"/>
    <w:rsid w:val="00F87C2A"/>
    <w:rsid w:val="00F910A9"/>
    <w:rsid w:val="00F91A1F"/>
    <w:rsid w:val="00F96042"/>
    <w:rsid w:val="00FA4A82"/>
    <w:rsid w:val="00FB584C"/>
    <w:rsid w:val="00FF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44ACB2"/>
  <w15:chartTrackingRefBased/>
  <w15:docId w15:val="{341BEC64-DD4B-4223-83FC-0AEC976F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363B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numPr>
        <w:numId w:val="7"/>
      </w:numPr>
      <w:outlineLvl w:val="0"/>
    </w:pPr>
    <w:rPr>
      <w:rFonts w:ascii="黑体" w:eastAsia="黑体"/>
      <w:sz w:val="28"/>
    </w:rPr>
  </w:style>
  <w:style w:type="paragraph" w:styleId="2">
    <w:name w:val="heading 2"/>
    <w:basedOn w:val="a"/>
    <w:next w:val="a0"/>
    <w:qFormat/>
    <w:pPr>
      <w:keepNext/>
      <w:numPr>
        <w:ilvl w:val="1"/>
        <w:numId w:val="3"/>
      </w:numPr>
      <w:outlineLvl w:val="1"/>
    </w:pPr>
    <w:rPr>
      <w:rFonts w:eastAsia="黑体"/>
      <w:b/>
      <w:sz w:val="24"/>
    </w:rPr>
  </w:style>
  <w:style w:type="paragraph" w:styleId="3">
    <w:name w:val="heading 3"/>
    <w:basedOn w:val="a"/>
    <w:next w:val="a0"/>
    <w:qFormat/>
    <w:pPr>
      <w:keepNext/>
      <w:numPr>
        <w:ilvl w:val="2"/>
        <w:numId w:val="3"/>
      </w:numPr>
      <w:outlineLvl w:val="2"/>
    </w:pPr>
    <w:rPr>
      <w:rFonts w:eastAsia="黑体"/>
      <w:sz w:val="24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3"/>
      </w:numPr>
      <w:spacing w:line="377" w:lineRule="auto"/>
      <w:ind w:left="862" w:hanging="862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0">
    <w:name w:val="Normal Indent"/>
    <w:aliases w:val="正文（首行缩进两字）,特点,表正文,正文非缩进,上海中望标准正文（首行缩进两字）,ALT+Z,no-step"/>
    <w:basedOn w:val="a"/>
    <w:pPr>
      <w:ind w:firstLine="420"/>
    </w:pPr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a"/>
    <w:next w:val="a"/>
    <w:autoRedefine/>
    <w:semiHidden/>
    <w:pPr>
      <w:ind w:left="210"/>
      <w:jc w:val="left"/>
    </w:pPr>
    <w:rPr>
      <w:smallCaps/>
      <w:sz w:val="20"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sz w:val="20"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 w:val="18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character" w:styleId="a6">
    <w:name w:val="page number"/>
    <w:basedOn w:val="a1"/>
  </w:style>
  <w:style w:type="table" w:styleId="a7">
    <w:name w:val="Table Grid"/>
    <w:basedOn w:val="a2"/>
    <w:rsid w:val="00B265C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0">
    <w:name w:val="Table Grid 8"/>
    <w:basedOn w:val="a2"/>
    <w:rsid w:val="00EE2A3F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ind">
    <w:name w:val="Wind表格"/>
    <w:basedOn w:val="a7"/>
    <w:rsid w:val="00EE2A3F"/>
    <w:tblPr/>
  </w:style>
  <w:style w:type="paragraph" w:styleId="a8">
    <w:name w:val="Document Map"/>
    <w:basedOn w:val="a"/>
    <w:semiHidden/>
    <w:rsid w:val="008277C8"/>
    <w:pPr>
      <w:shd w:val="clear" w:color="auto" w:fill="000080"/>
    </w:pPr>
  </w:style>
  <w:style w:type="paragraph" w:styleId="HTML">
    <w:name w:val="HTML Preformatted"/>
    <w:basedOn w:val="a"/>
    <w:link w:val="HTML0"/>
    <w:rsid w:val="005F0117"/>
    <w:rPr>
      <w:rFonts w:ascii="Courier New" w:hAnsi="Courier New" w:cs="Courier New"/>
      <w:sz w:val="20"/>
    </w:rPr>
  </w:style>
  <w:style w:type="character" w:customStyle="1" w:styleId="HTML0">
    <w:name w:val="HTML 预设格式 字符"/>
    <w:link w:val="HTML"/>
    <w:rsid w:val="005F0117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Wind&#24320;&#21457;&#25991;&#26723;(&#31446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Wind开发文档(竖).dot</Template>
  <TotalTime>32</TotalTime>
  <Pages>1</Pages>
  <Words>40</Words>
  <Characters>230</Characters>
  <Application>Microsoft Office Word</Application>
  <DocSecurity>0</DocSecurity>
  <Lines>1</Lines>
  <Paragraphs>1</Paragraphs>
  <ScaleCrop>false</ScaleCrop>
  <Company>Wind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wup.req.temp.项目目标(Vision)</dc:title>
  <dc:subject/>
  <dc:creator>Qiu Dan</dc:creator>
  <cp:keywords/>
  <dc:description>目标文档是项目的指南针，项目的所有有关人员都应该阅读此文档。本文是编写目标文档的模版。</dc:description>
  <cp:lastModifiedBy>张三</cp:lastModifiedBy>
  <cp:revision>26</cp:revision>
  <cp:lastPrinted>1899-12-31T16:00:00Z</cp:lastPrinted>
  <dcterms:created xsi:type="dcterms:W3CDTF">2024-07-18T08:54:00Z</dcterms:created>
  <dcterms:modified xsi:type="dcterms:W3CDTF">2024-07-19T08:00:00Z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435270825</vt:i4>
  </property>
  <property fmtid="{D5CDD505-2E9C-101B-9397-08002B2CF9AE}" pid="3" name="_EmailSubject">
    <vt:lpwstr>开发部设计文档模板。</vt:lpwstr>
  </property>
  <property fmtid="{D5CDD505-2E9C-101B-9397-08002B2CF9AE}" pid="4" name="_AuthorEmail">
    <vt:lpwstr>dqiu@wind.com.cn</vt:lpwstr>
  </property>
  <property fmtid="{D5CDD505-2E9C-101B-9397-08002B2CF9AE}" pid="5" name="_AuthorEmailDisplayName">
    <vt:lpwstr>Qiu Dan</vt:lpwstr>
  </property>
  <property fmtid="{D5CDD505-2E9C-101B-9397-08002B2CF9AE}" pid="6" name="_ReviewingToolsShownOnce">
    <vt:lpwstr/>
  </property>
</Properties>
</file>