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C622" w14:textId="77777777" w:rsidR="001D5BA7" w:rsidRPr="007D11BD" w:rsidRDefault="001D5BA7" w:rsidP="001D5BA7">
      <w:pPr>
        <w:pStyle w:val="1"/>
        <w:rPr>
          <w:color w:val="FF0000"/>
        </w:rPr>
      </w:pPr>
      <w:bookmarkStart w:id="0" w:name="_Toc65496692"/>
      <w:r w:rsidRPr="007D11BD">
        <w:rPr>
          <w:rFonts w:hint="eastAsia"/>
          <w:color w:val="FF0000"/>
        </w:rPr>
        <w:t>接口规范</w:t>
      </w:r>
      <w:bookmarkEnd w:id="0"/>
    </w:p>
    <w:p w14:paraId="2BA9D2B4" w14:textId="77777777" w:rsidR="00551C42" w:rsidRDefault="00551C42" w:rsidP="00700E9D"/>
    <w:p w14:paraId="2D0520C1" w14:textId="77777777" w:rsidR="00A54E93" w:rsidRDefault="00C230D4" w:rsidP="00C230D4">
      <w:pPr>
        <w:pStyle w:val="2"/>
      </w:pPr>
      <w:bookmarkStart w:id="1" w:name="_Toc65496693"/>
      <w:r>
        <w:rPr>
          <w:rFonts w:hint="eastAsia"/>
        </w:rPr>
        <w:t>&lt;</w:t>
      </w:r>
      <w:r w:rsidR="00D232EF">
        <w:rPr>
          <w:rFonts w:hint="eastAsia"/>
        </w:rPr>
        <w:t>模块</w:t>
      </w:r>
      <w:r w:rsidR="00D232EF">
        <w:rPr>
          <w:rFonts w:hint="eastAsia"/>
        </w:rPr>
        <w:t>1 API</w:t>
      </w:r>
      <w:r>
        <w:rPr>
          <w:rFonts w:hint="eastAsia"/>
        </w:rPr>
        <w:t>&gt;</w:t>
      </w:r>
      <w:bookmarkEnd w:id="1"/>
    </w:p>
    <w:p w14:paraId="38C64C07" w14:textId="77777777" w:rsidR="00907835" w:rsidRDefault="00907835" w:rsidP="00A1139E"/>
    <w:p w14:paraId="2A5F8010" w14:textId="77777777" w:rsidR="00A1139E" w:rsidRPr="001F15ED" w:rsidRDefault="006E0509" w:rsidP="004533E2">
      <w:pPr>
        <w:numPr>
          <w:ilvl w:val="0"/>
          <w:numId w:val="11"/>
        </w:numPr>
        <w:rPr>
          <w:b/>
        </w:rPr>
      </w:pPr>
      <w:r w:rsidRPr="001F15ED">
        <w:rPr>
          <w:rFonts w:hint="eastAsia"/>
          <w:b/>
        </w:rPr>
        <w:t>描述</w:t>
      </w:r>
    </w:p>
    <w:p w14:paraId="2CC09F49" w14:textId="77777777" w:rsidR="00907835" w:rsidRDefault="004533E2" w:rsidP="00A1139E">
      <w:r>
        <w:rPr>
          <w:rFonts w:hint="eastAsia"/>
        </w:rPr>
        <w:t>&lt;</w:t>
      </w:r>
      <w:r>
        <w:rPr>
          <w:rFonts w:hint="eastAsia"/>
        </w:rPr>
        <w:t>模块功能和设计描述</w:t>
      </w:r>
      <w:r w:rsidR="00AA507F">
        <w:rPr>
          <w:rFonts w:hint="eastAsia"/>
        </w:rPr>
        <w:t>(</w:t>
      </w:r>
      <w:r w:rsidR="00D26D82">
        <w:rPr>
          <w:rFonts w:hint="eastAsia"/>
        </w:rPr>
        <w:t>简要</w:t>
      </w:r>
      <w:r w:rsidR="00AA507F">
        <w:rPr>
          <w:rFonts w:hint="eastAsia"/>
        </w:rPr>
        <w:t>描述</w:t>
      </w:r>
      <w:r w:rsidR="00AA507F">
        <w:rPr>
          <w:rFonts w:hint="eastAsia"/>
        </w:rPr>
        <w:t>)</w:t>
      </w:r>
      <w:r>
        <w:rPr>
          <w:rFonts w:hint="eastAsia"/>
        </w:rPr>
        <w:t>&gt;</w:t>
      </w:r>
    </w:p>
    <w:p w14:paraId="74AB7335" w14:textId="77777777" w:rsidR="004533E2" w:rsidRDefault="004533E2" w:rsidP="00A1139E"/>
    <w:p w14:paraId="706FA13A" w14:textId="77777777" w:rsidR="006E0509" w:rsidRPr="001F15ED" w:rsidRDefault="00A66C18" w:rsidP="004533E2">
      <w:pPr>
        <w:numPr>
          <w:ilvl w:val="0"/>
          <w:numId w:val="11"/>
        </w:numPr>
        <w:rPr>
          <w:b/>
        </w:rPr>
      </w:pPr>
      <w:r>
        <w:rPr>
          <w:rFonts w:hint="eastAsia"/>
          <w:b/>
        </w:rPr>
        <w:t>集成和部署</w:t>
      </w:r>
    </w:p>
    <w:p w14:paraId="05891A58" w14:textId="77777777" w:rsidR="005C076C" w:rsidRDefault="004533E2" w:rsidP="00A1139E">
      <w:r>
        <w:rPr>
          <w:rFonts w:hint="eastAsia"/>
        </w:rPr>
        <w:t>&lt;</w:t>
      </w:r>
      <w:r>
        <w:rPr>
          <w:rFonts w:hint="eastAsia"/>
        </w:rPr>
        <w:t>描述模块如何同系统集成，实现形式是</w:t>
      </w:r>
      <w:r>
        <w:rPr>
          <w:rFonts w:hint="eastAsia"/>
        </w:rPr>
        <w:t>DLL, EXE</w:t>
      </w:r>
      <w:r>
        <w:rPr>
          <w:rFonts w:hint="eastAsia"/>
        </w:rPr>
        <w:t>或</w:t>
      </w:r>
      <w:r w:rsidR="00834008">
        <w:rPr>
          <w:rFonts w:hint="eastAsia"/>
        </w:rPr>
        <w:t>是</w:t>
      </w:r>
      <w:r>
        <w:rPr>
          <w:rFonts w:hint="eastAsia"/>
        </w:rPr>
        <w:t>嵌入式代码</w:t>
      </w:r>
      <w:r>
        <w:rPr>
          <w:rFonts w:hint="eastAsia"/>
        </w:rPr>
        <w:t>&gt;</w:t>
      </w:r>
    </w:p>
    <w:p w14:paraId="77C46793" w14:textId="77777777" w:rsidR="008873A9" w:rsidRDefault="008873A9" w:rsidP="00A1139E"/>
    <w:p w14:paraId="44C668CA" w14:textId="77777777" w:rsidR="0002638E" w:rsidRDefault="009656F1" w:rsidP="009656F1">
      <w:pPr>
        <w:pStyle w:val="3"/>
      </w:pPr>
      <w:bookmarkStart w:id="2" w:name="_Toc65496694"/>
      <w:r>
        <w:rPr>
          <w:rFonts w:hint="eastAsia"/>
        </w:rPr>
        <w:t>Interface1</w:t>
      </w:r>
      <w:bookmarkEnd w:id="2"/>
    </w:p>
    <w:p w14:paraId="0AAEE6ED" w14:textId="77777777" w:rsidR="009656F1" w:rsidRDefault="009656F1" w:rsidP="00A1139E">
      <w:r>
        <w:rPr>
          <w:rFonts w:hint="eastAsia"/>
        </w:rPr>
        <w:t>&lt;interface</w:t>
      </w:r>
      <w:r w:rsidR="000B0207">
        <w:rPr>
          <w:rFonts w:hint="eastAsia"/>
        </w:rPr>
        <w:t>1</w:t>
      </w:r>
      <w:r>
        <w:rPr>
          <w:rFonts w:hint="eastAsia"/>
        </w:rPr>
        <w:t xml:space="preserve"> description&gt;</w:t>
      </w:r>
    </w:p>
    <w:p w14:paraId="72DDC7E5" w14:textId="77777777" w:rsidR="00601247" w:rsidRDefault="00601247" w:rsidP="00A1139E"/>
    <w:p w14:paraId="414A8611" w14:textId="77777777" w:rsidR="00D170D3" w:rsidRDefault="000474F2" w:rsidP="000474F2">
      <w:pPr>
        <w:numPr>
          <w:ilvl w:val="0"/>
          <w:numId w:val="10"/>
        </w:numPr>
      </w:pPr>
      <w:r>
        <w:t>F</w:t>
      </w:r>
      <w:r>
        <w:rPr>
          <w:rFonts w:hint="eastAsia"/>
        </w:rPr>
        <w:t>unction1</w:t>
      </w:r>
    </w:p>
    <w:p w14:paraId="630606FA" w14:textId="77777777" w:rsidR="0002638E" w:rsidRPr="000474F2" w:rsidRDefault="00A43652" w:rsidP="00A1139E">
      <w:pPr>
        <w:rPr>
          <w:b/>
        </w:rPr>
      </w:pPr>
      <w:r w:rsidRPr="000474F2">
        <w:rPr>
          <w:rFonts w:hint="eastAsia"/>
          <w:b/>
        </w:rPr>
        <w:t xml:space="preserve">string </w:t>
      </w:r>
      <w:r w:rsidR="0002638E" w:rsidRPr="000474F2">
        <w:rPr>
          <w:rFonts w:hint="eastAsia"/>
          <w:b/>
        </w:rPr>
        <w:t>function1(</w:t>
      </w:r>
      <w:r w:rsidR="00D170D3" w:rsidRPr="000474F2">
        <w:rPr>
          <w:rFonts w:hint="eastAsia"/>
          <w:b/>
        </w:rPr>
        <w:t xml:space="preserve">int </w:t>
      </w:r>
      <w:r w:rsidR="0002638E" w:rsidRPr="000474F2">
        <w:rPr>
          <w:rFonts w:hint="eastAsia"/>
          <w:b/>
        </w:rPr>
        <w:t xml:space="preserve">param1, </w:t>
      </w:r>
      <w:r w:rsidR="00D170D3" w:rsidRPr="000474F2">
        <w:rPr>
          <w:rFonts w:hint="eastAsia"/>
          <w:b/>
        </w:rPr>
        <w:t xml:space="preserve">string </w:t>
      </w:r>
      <w:r w:rsidR="0002638E" w:rsidRPr="000474F2">
        <w:rPr>
          <w:rFonts w:hint="eastAsia"/>
          <w:b/>
        </w:rPr>
        <w:t xml:space="preserve">param2, </w:t>
      </w:r>
      <w:r w:rsidR="0002638E" w:rsidRPr="000474F2">
        <w:rPr>
          <w:b/>
        </w:rPr>
        <w:t>…</w:t>
      </w:r>
      <w:r w:rsidR="0002638E" w:rsidRPr="000474F2">
        <w:rPr>
          <w:rFonts w:hint="eastAsia"/>
          <w:b/>
        </w:rPr>
        <w:t>)</w:t>
      </w:r>
    </w:p>
    <w:p w14:paraId="794685A0" w14:textId="77777777" w:rsidR="0002638E" w:rsidRDefault="00D170D3" w:rsidP="00A1139E">
      <w:r>
        <w:rPr>
          <w:rFonts w:hint="eastAsia"/>
        </w:rPr>
        <w:t>&lt;</w:t>
      </w:r>
      <w:r>
        <w:t>function</w:t>
      </w:r>
      <w:r w:rsidR="000474F2">
        <w:rPr>
          <w:rFonts w:hint="eastAsia"/>
        </w:rPr>
        <w:t>1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&gt;</w:t>
      </w:r>
    </w:p>
    <w:p w14:paraId="21813F0B" w14:textId="77777777" w:rsidR="00D170D3" w:rsidRDefault="00D170D3" w:rsidP="00A1139E">
      <w:r>
        <w:rPr>
          <w:rFonts w:hint="eastAsia"/>
        </w:rPr>
        <w:t>param1 - &lt;param1 description&gt;</w:t>
      </w:r>
    </w:p>
    <w:p w14:paraId="765C3C78" w14:textId="77777777" w:rsidR="00D170D3" w:rsidRPr="00D170D3" w:rsidRDefault="00D170D3" w:rsidP="00A1139E">
      <w:r>
        <w:rPr>
          <w:rFonts w:hint="eastAsia"/>
        </w:rPr>
        <w:t>param2 - &lt;param2 description&gt;</w:t>
      </w:r>
    </w:p>
    <w:p w14:paraId="4B88BFA1" w14:textId="77777777" w:rsidR="0002638E" w:rsidRDefault="0002638E" w:rsidP="00A1139E"/>
    <w:p w14:paraId="582C5D07" w14:textId="77777777" w:rsidR="000474F2" w:rsidRDefault="000474F2" w:rsidP="000474F2">
      <w:pPr>
        <w:numPr>
          <w:ilvl w:val="0"/>
          <w:numId w:val="10"/>
        </w:numPr>
      </w:pPr>
      <w:r>
        <w:t>F</w:t>
      </w:r>
      <w:r>
        <w:rPr>
          <w:rFonts w:hint="eastAsia"/>
        </w:rPr>
        <w:t>unction2</w:t>
      </w:r>
    </w:p>
    <w:p w14:paraId="38F9B1B5" w14:textId="77777777" w:rsidR="000474F2" w:rsidRPr="000474F2" w:rsidRDefault="000474F2" w:rsidP="000474F2">
      <w:pPr>
        <w:rPr>
          <w:b/>
        </w:rPr>
      </w:pPr>
      <w:r w:rsidRPr="000474F2">
        <w:rPr>
          <w:rFonts w:hint="eastAsia"/>
          <w:b/>
        </w:rPr>
        <w:t>string function</w:t>
      </w:r>
      <w:r>
        <w:rPr>
          <w:rFonts w:hint="eastAsia"/>
          <w:b/>
        </w:rPr>
        <w:t>2</w:t>
      </w:r>
      <w:r w:rsidRPr="000474F2">
        <w:rPr>
          <w:rFonts w:hint="eastAsia"/>
          <w:b/>
        </w:rPr>
        <w:t xml:space="preserve">(int param1, string param2, </w:t>
      </w:r>
      <w:r w:rsidRPr="000474F2">
        <w:rPr>
          <w:b/>
        </w:rPr>
        <w:t>…</w:t>
      </w:r>
      <w:r w:rsidRPr="000474F2">
        <w:rPr>
          <w:rFonts w:hint="eastAsia"/>
          <w:b/>
        </w:rPr>
        <w:t>)</w:t>
      </w:r>
    </w:p>
    <w:p w14:paraId="5E233043" w14:textId="77777777" w:rsidR="000474F2" w:rsidRDefault="000474F2" w:rsidP="000474F2">
      <w:r>
        <w:rPr>
          <w:rFonts w:hint="eastAsia"/>
        </w:rPr>
        <w:t>&lt;</w:t>
      </w:r>
      <w:r>
        <w:t>function</w:t>
      </w:r>
      <w:r>
        <w:rPr>
          <w:rFonts w:hint="eastAsia"/>
        </w:rPr>
        <w:t xml:space="preserve">2 </w:t>
      </w:r>
      <w:r>
        <w:t>description</w:t>
      </w:r>
      <w:r>
        <w:rPr>
          <w:rFonts w:hint="eastAsia"/>
        </w:rPr>
        <w:t>&gt;</w:t>
      </w:r>
    </w:p>
    <w:p w14:paraId="06FF6D6F" w14:textId="77777777" w:rsidR="000474F2" w:rsidRDefault="000474F2" w:rsidP="000474F2">
      <w:r>
        <w:rPr>
          <w:rFonts w:hint="eastAsia"/>
        </w:rPr>
        <w:t>param1 - &lt;param1 description&gt;</w:t>
      </w:r>
    </w:p>
    <w:p w14:paraId="1015EECE" w14:textId="77777777" w:rsidR="000474F2" w:rsidRPr="00D170D3" w:rsidRDefault="000474F2" w:rsidP="000474F2">
      <w:r>
        <w:rPr>
          <w:rFonts w:hint="eastAsia"/>
        </w:rPr>
        <w:t>param2 - &lt;param2 description&gt;</w:t>
      </w:r>
    </w:p>
    <w:p w14:paraId="34770025" w14:textId="77777777" w:rsidR="000474F2" w:rsidRDefault="000474F2" w:rsidP="000474F2"/>
    <w:sectPr w:rsidR="000474F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F587D" w14:textId="77777777" w:rsidR="00DC03A7" w:rsidRDefault="00DC03A7">
      <w:r>
        <w:separator/>
      </w:r>
    </w:p>
  </w:endnote>
  <w:endnote w:type="continuationSeparator" w:id="0">
    <w:p w14:paraId="3558C652" w14:textId="77777777" w:rsidR="00DC03A7" w:rsidRDefault="00DC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4A7" w14:textId="77777777" w:rsidR="006A4D5A" w:rsidRDefault="006A4D5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62D">
      <w:rPr>
        <w:rStyle w:val="a6"/>
        <w:noProof/>
      </w:rPr>
      <w:t>15</w:t>
    </w:r>
    <w:r>
      <w:rPr>
        <w:rStyle w:val="a6"/>
      </w:rPr>
      <w:fldChar w:fldCharType="end"/>
    </w:r>
  </w:p>
  <w:p w14:paraId="6C0479F1" w14:textId="77777777" w:rsidR="006A4D5A" w:rsidRDefault="006A4D5A" w:rsidP="008277C8">
    <w:pPr>
      <w:pStyle w:val="a5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DDF6F" w14:textId="77777777" w:rsidR="00DC03A7" w:rsidRDefault="00DC03A7">
      <w:r>
        <w:separator/>
      </w:r>
    </w:p>
  </w:footnote>
  <w:footnote w:type="continuationSeparator" w:id="0">
    <w:p w14:paraId="4B2FE0A2" w14:textId="77777777" w:rsidR="00DC03A7" w:rsidRDefault="00DC0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63D87" w14:textId="77777777" w:rsidR="006A4D5A" w:rsidRDefault="006A4D5A">
    <w:pPr>
      <w:pStyle w:val="a4"/>
      <w:jc w:val="right"/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ascii="宋体" w:hint="eastAsia"/>
      </w:rPr>
      <w:t xml:space="preserve"> xx项目.项目目标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2D84"/>
    <w:multiLevelType w:val="hybridMultilevel"/>
    <w:tmpl w:val="0BDE8B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B4708C"/>
    <w:multiLevelType w:val="hybridMultilevel"/>
    <w:tmpl w:val="E42E5E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E3A80"/>
    <w:multiLevelType w:val="multilevel"/>
    <w:tmpl w:val="63809C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D456AEC"/>
    <w:multiLevelType w:val="hybridMultilevel"/>
    <w:tmpl w:val="6B807B8C"/>
    <w:lvl w:ilvl="0" w:tplc="04090003">
      <w:start w:val="1"/>
      <w:numFmt w:val="bullet"/>
      <w:lvlText w:val="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F943DB5"/>
    <w:multiLevelType w:val="hybridMultilevel"/>
    <w:tmpl w:val="F290257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090FAD"/>
    <w:multiLevelType w:val="multilevel"/>
    <w:tmpl w:val="1F962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62462449">
    <w:abstractNumId w:val="5"/>
  </w:num>
  <w:num w:numId="2" w16cid:durableId="2127652199">
    <w:abstractNumId w:val="2"/>
  </w:num>
  <w:num w:numId="3" w16cid:durableId="1902980768">
    <w:abstractNumId w:val="2"/>
  </w:num>
  <w:num w:numId="4" w16cid:durableId="1734885337">
    <w:abstractNumId w:val="2"/>
  </w:num>
  <w:num w:numId="5" w16cid:durableId="836261813">
    <w:abstractNumId w:val="2"/>
  </w:num>
  <w:num w:numId="6" w16cid:durableId="369230180">
    <w:abstractNumId w:val="2"/>
  </w:num>
  <w:num w:numId="7" w16cid:durableId="69818632">
    <w:abstractNumId w:val="2"/>
  </w:num>
  <w:num w:numId="8" w16cid:durableId="1341466600">
    <w:abstractNumId w:val="3"/>
  </w:num>
  <w:num w:numId="9" w16cid:durableId="631328817">
    <w:abstractNumId w:val="4"/>
  </w:num>
  <w:num w:numId="10" w16cid:durableId="532768771">
    <w:abstractNumId w:val="1"/>
  </w:num>
  <w:num w:numId="11" w16cid:durableId="18621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C7F"/>
    <w:rsid w:val="00015EF6"/>
    <w:rsid w:val="0002638E"/>
    <w:rsid w:val="00027DD4"/>
    <w:rsid w:val="00030F26"/>
    <w:rsid w:val="0003358F"/>
    <w:rsid w:val="00034602"/>
    <w:rsid w:val="00037E19"/>
    <w:rsid w:val="000474F2"/>
    <w:rsid w:val="00055B19"/>
    <w:rsid w:val="00064763"/>
    <w:rsid w:val="0006760D"/>
    <w:rsid w:val="000739BD"/>
    <w:rsid w:val="00095F4F"/>
    <w:rsid w:val="00097598"/>
    <w:rsid w:val="000B0207"/>
    <w:rsid w:val="000B7DA4"/>
    <w:rsid w:val="000E4C0A"/>
    <w:rsid w:val="0011321A"/>
    <w:rsid w:val="0011332F"/>
    <w:rsid w:val="00116E6C"/>
    <w:rsid w:val="001427FE"/>
    <w:rsid w:val="001500D1"/>
    <w:rsid w:val="00151644"/>
    <w:rsid w:val="00165CCF"/>
    <w:rsid w:val="001675C3"/>
    <w:rsid w:val="0018240C"/>
    <w:rsid w:val="001D5BA7"/>
    <w:rsid w:val="001D72AF"/>
    <w:rsid w:val="001D77E0"/>
    <w:rsid w:val="001F15ED"/>
    <w:rsid w:val="001F3734"/>
    <w:rsid w:val="00211E64"/>
    <w:rsid w:val="00242217"/>
    <w:rsid w:val="00251F2E"/>
    <w:rsid w:val="002774DD"/>
    <w:rsid w:val="00295CA1"/>
    <w:rsid w:val="002A479B"/>
    <w:rsid w:val="002B240C"/>
    <w:rsid w:val="002C296E"/>
    <w:rsid w:val="002C64BB"/>
    <w:rsid w:val="002D7AE9"/>
    <w:rsid w:val="002F3F81"/>
    <w:rsid w:val="002F5ADE"/>
    <w:rsid w:val="00311839"/>
    <w:rsid w:val="0033036E"/>
    <w:rsid w:val="00340213"/>
    <w:rsid w:val="00361CFE"/>
    <w:rsid w:val="0036537B"/>
    <w:rsid w:val="003669C3"/>
    <w:rsid w:val="00386F73"/>
    <w:rsid w:val="00391A66"/>
    <w:rsid w:val="0039241D"/>
    <w:rsid w:val="0039361F"/>
    <w:rsid w:val="003A5C13"/>
    <w:rsid w:val="003A6BA2"/>
    <w:rsid w:val="003A7505"/>
    <w:rsid w:val="003C756A"/>
    <w:rsid w:val="003D365B"/>
    <w:rsid w:val="003E04D0"/>
    <w:rsid w:val="003E59FB"/>
    <w:rsid w:val="003F02F8"/>
    <w:rsid w:val="003F563B"/>
    <w:rsid w:val="0040097C"/>
    <w:rsid w:val="004044D9"/>
    <w:rsid w:val="00420D4D"/>
    <w:rsid w:val="00422DE6"/>
    <w:rsid w:val="004474CD"/>
    <w:rsid w:val="00450CE6"/>
    <w:rsid w:val="0045172F"/>
    <w:rsid w:val="004533E2"/>
    <w:rsid w:val="00455B2D"/>
    <w:rsid w:val="00483E33"/>
    <w:rsid w:val="0049168D"/>
    <w:rsid w:val="004A7B76"/>
    <w:rsid w:val="004B3B52"/>
    <w:rsid w:val="004B50C2"/>
    <w:rsid w:val="004C2C7D"/>
    <w:rsid w:val="004D15CF"/>
    <w:rsid w:val="004D2745"/>
    <w:rsid w:val="004E3E7C"/>
    <w:rsid w:val="004E5D13"/>
    <w:rsid w:val="004E6781"/>
    <w:rsid w:val="004F42B4"/>
    <w:rsid w:val="0050246C"/>
    <w:rsid w:val="00516D78"/>
    <w:rsid w:val="0052778E"/>
    <w:rsid w:val="00540A9E"/>
    <w:rsid w:val="00551C42"/>
    <w:rsid w:val="00553ACF"/>
    <w:rsid w:val="0055703B"/>
    <w:rsid w:val="005650F0"/>
    <w:rsid w:val="0056562D"/>
    <w:rsid w:val="00571F0F"/>
    <w:rsid w:val="005731B5"/>
    <w:rsid w:val="00577D42"/>
    <w:rsid w:val="00581805"/>
    <w:rsid w:val="00583C46"/>
    <w:rsid w:val="005877C4"/>
    <w:rsid w:val="005928F4"/>
    <w:rsid w:val="005A362C"/>
    <w:rsid w:val="005A3EC7"/>
    <w:rsid w:val="005B4CB5"/>
    <w:rsid w:val="005B51FC"/>
    <w:rsid w:val="005B5C7B"/>
    <w:rsid w:val="005C076C"/>
    <w:rsid w:val="005D0118"/>
    <w:rsid w:val="005F70CC"/>
    <w:rsid w:val="00601247"/>
    <w:rsid w:val="006159A6"/>
    <w:rsid w:val="006446E9"/>
    <w:rsid w:val="0064588C"/>
    <w:rsid w:val="00656B97"/>
    <w:rsid w:val="00661CF4"/>
    <w:rsid w:val="00693493"/>
    <w:rsid w:val="006A341A"/>
    <w:rsid w:val="006A41C8"/>
    <w:rsid w:val="006A4D5A"/>
    <w:rsid w:val="006D5FC3"/>
    <w:rsid w:val="006E0509"/>
    <w:rsid w:val="006E7BD4"/>
    <w:rsid w:val="006F7732"/>
    <w:rsid w:val="00700E9D"/>
    <w:rsid w:val="00710FFF"/>
    <w:rsid w:val="007149BF"/>
    <w:rsid w:val="00717EE3"/>
    <w:rsid w:val="00741814"/>
    <w:rsid w:val="00746A1A"/>
    <w:rsid w:val="007924B5"/>
    <w:rsid w:val="007A165B"/>
    <w:rsid w:val="007A6452"/>
    <w:rsid w:val="007B1A0B"/>
    <w:rsid w:val="007B36FA"/>
    <w:rsid w:val="007B6DDE"/>
    <w:rsid w:val="007D11BD"/>
    <w:rsid w:val="008277C8"/>
    <w:rsid w:val="00832CE9"/>
    <w:rsid w:val="00834008"/>
    <w:rsid w:val="008359FE"/>
    <w:rsid w:val="00842DB5"/>
    <w:rsid w:val="00843B28"/>
    <w:rsid w:val="008476A8"/>
    <w:rsid w:val="008556F1"/>
    <w:rsid w:val="00860737"/>
    <w:rsid w:val="00871770"/>
    <w:rsid w:val="008742D1"/>
    <w:rsid w:val="008744CD"/>
    <w:rsid w:val="00877CE3"/>
    <w:rsid w:val="00885EF6"/>
    <w:rsid w:val="008873A9"/>
    <w:rsid w:val="00887678"/>
    <w:rsid w:val="00891B49"/>
    <w:rsid w:val="008A0C3C"/>
    <w:rsid w:val="008B0820"/>
    <w:rsid w:val="008B2356"/>
    <w:rsid w:val="008B640F"/>
    <w:rsid w:val="008C0E6F"/>
    <w:rsid w:val="008C67B4"/>
    <w:rsid w:val="008C7055"/>
    <w:rsid w:val="008E505B"/>
    <w:rsid w:val="00907835"/>
    <w:rsid w:val="00910A95"/>
    <w:rsid w:val="00915982"/>
    <w:rsid w:val="0092032A"/>
    <w:rsid w:val="00925301"/>
    <w:rsid w:val="0092663B"/>
    <w:rsid w:val="009373AD"/>
    <w:rsid w:val="009401B6"/>
    <w:rsid w:val="009475D1"/>
    <w:rsid w:val="00960069"/>
    <w:rsid w:val="00963A56"/>
    <w:rsid w:val="009656F1"/>
    <w:rsid w:val="009B2F66"/>
    <w:rsid w:val="009F474D"/>
    <w:rsid w:val="00A01D9A"/>
    <w:rsid w:val="00A10560"/>
    <w:rsid w:val="00A1139E"/>
    <w:rsid w:val="00A2389D"/>
    <w:rsid w:val="00A36FE3"/>
    <w:rsid w:val="00A37477"/>
    <w:rsid w:val="00A42B6E"/>
    <w:rsid w:val="00A43652"/>
    <w:rsid w:val="00A54E93"/>
    <w:rsid w:val="00A62092"/>
    <w:rsid w:val="00A63851"/>
    <w:rsid w:val="00A66C18"/>
    <w:rsid w:val="00A76416"/>
    <w:rsid w:val="00A96268"/>
    <w:rsid w:val="00AA0E83"/>
    <w:rsid w:val="00AA507F"/>
    <w:rsid w:val="00AA7C7F"/>
    <w:rsid w:val="00AC7DC5"/>
    <w:rsid w:val="00AD33EF"/>
    <w:rsid w:val="00AD63E9"/>
    <w:rsid w:val="00B06678"/>
    <w:rsid w:val="00B20B65"/>
    <w:rsid w:val="00B265C8"/>
    <w:rsid w:val="00B434F5"/>
    <w:rsid w:val="00B66424"/>
    <w:rsid w:val="00B736C8"/>
    <w:rsid w:val="00B81FDE"/>
    <w:rsid w:val="00BB0B42"/>
    <w:rsid w:val="00BE324E"/>
    <w:rsid w:val="00BE7B94"/>
    <w:rsid w:val="00BF22E3"/>
    <w:rsid w:val="00C230D4"/>
    <w:rsid w:val="00C45C05"/>
    <w:rsid w:val="00C72C0A"/>
    <w:rsid w:val="00C73466"/>
    <w:rsid w:val="00C76AEA"/>
    <w:rsid w:val="00C90F99"/>
    <w:rsid w:val="00CA0B15"/>
    <w:rsid w:val="00CB13A8"/>
    <w:rsid w:val="00CB1A60"/>
    <w:rsid w:val="00CD56BA"/>
    <w:rsid w:val="00CF2A1C"/>
    <w:rsid w:val="00D170D3"/>
    <w:rsid w:val="00D232EF"/>
    <w:rsid w:val="00D26D82"/>
    <w:rsid w:val="00D3379A"/>
    <w:rsid w:val="00D70A3E"/>
    <w:rsid w:val="00D92FA3"/>
    <w:rsid w:val="00D97885"/>
    <w:rsid w:val="00DC03A7"/>
    <w:rsid w:val="00DC04B8"/>
    <w:rsid w:val="00DC5FED"/>
    <w:rsid w:val="00DE1124"/>
    <w:rsid w:val="00E12D6D"/>
    <w:rsid w:val="00E20041"/>
    <w:rsid w:val="00E244FA"/>
    <w:rsid w:val="00E31EA9"/>
    <w:rsid w:val="00E46667"/>
    <w:rsid w:val="00E50DB0"/>
    <w:rsid w:val="00E53E10"/>
    <w:rsid w:val="00E5469D"/>
    <w:rsid w:val="00E65852"/>
    <w:rsid w:val="00E746E1"/>
    <w:rsid w:val="00E81380"/>
    <w:rsid w:val="00E94CE0"/>
    <w:rsid w:val="00E9775E"/>
    <w:rsid w:val="00EA5527"/>
    <w:rsid w:val="00EB4D6F"/>
    <w:rsid w:val="00EB4DC4"/>
    <w:rsid w:val="00EB6284"/>
    <w:rsid w:val="00EC074C"/>
    <w:rsid w:val="00EC22F1"/>
    <w:rsid w:val="00ED24C0"/>
    <w:rsid w:val="00ED60F6"/>
    <w:rsid w:val="00EE2A3F"/>
    <w:rsid w:val="00EF22B2"/>
    <w:rsid w:val="00EF283C"/>
    <w:rsid w:val="00F1707D"/>
    <w:rsid w:val="00F5633F"/>
    <w:rsid w:val="00F75478"/>
    <w:rsid w:val="00F7770C"/>
    <w:rsid w:val="00F836A0"/>
    <w:rsid w:val="00F87A67"/>
    <w:rsid w:val="00F87C2A"/>
    <w:rsid w:val="00F910A9"/>
    <w:rsid w:val="00F91A1F"/>
    <w:rsid w:val="00F96042"/>
    <w:rsid w:val="00FA4A82"/>
    <w:rsid w:val="00FB584C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4ACB2"/>
  <w15:chartTrackingRefBased/>
  <w15:docId w15:val="{341BEC64-DD4B-4223-83FC-0AEC976F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7"/>
      </w:numPr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qFormat/>
    <w:pPr>
      <w:keepNext/>
      <w:numPr>
        <w:ilvl w:val="1"/>
        <w:numId w:val="3"/>
      </w:numPr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3"/>
      </w:numPr>
      <w:outlineLvl w:val="2"/>
    </w:pPr>
    <w:rPr>
      <w:rFonts w:eastAsia="黑体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3"/>
      </w:numPr>
      <w:spacing w:line="377" w:lineRule="auto"/>
      <w:ind w:left="862" w:hanging="862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0">
    <w:name w:val="Normal Indent"/>
    <w:aliases w:val="正文（首行缩进两字）,特点,表正文,正文非缩进,上海中望标准正文（首行缩进两字）,ALT+Z,no-step"/>
    <w:basedOn w:val="a"/>
    <w:pPr>
      <w:ind w:firstLine="420"/>
    </w:p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character" w:styleId="a6">
    <w:name w:val="page number"/>
    <w:basedOn w:val="a1"/>
  </w:style>
  <w:style w:type="table" w:styleId="a7">
    <w:name w:val="Table Grid"/>
    <w:basedOn w:val="a2"/>
    <w:rsid w:val="00B265C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0">
    <w:name w:val="Table Grid 8"/>
    <w:basedOn w:val="a2"/>
    <w:rsid w:val="00EE2A3F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ind">
    <w:name w:val="Wind表格"/>
    <w:basedOn w:val="a7"/>
    <w:rsid w:val="00EE2A3F"/>
    <w:tblPr/>
  </w:style>
  <w:style w:type="paragraph" w:styleId="a8">
    <w:name w:val="Document Map"/>
    <w:basedOn w:val="a"/>
    <w:semiHidden/>
    <w:rsid w:val="008277C8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ind&#24320;&#21457;&#25991;&#26723;(&#31446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Wind开发文档(竖).dot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Wind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wup.req.temp.项目目标(Vision)</dc:title>
  <dc:subject/>
  <dc:creator>Qiu Dan</dc:creator>
  <cp:keywords/>
  <dc:description>目标文档是项目的指南针，项目的所有有关人员都应该阅读此文档。本文是编写目标文档的模版。</dc:description>
  <cp:lastModifiedBy>张三</cp:lastModifiedBy>
  <cp:revision>3</cp:revision>
  <cp:lastPrinted>1899-12-31T16:00:00Z</cp:lastPrinted>
  <dcterms:created xsi:type="dcterms:W3CDTF">2024-07-18T08:54:00Z</dcterms:created>
  <dcterms:modified xsi:type="dcterms:W3CDTF">2024-07-19T03:44:00Z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435270825</vt:i4>
  </property>
  <property fmtid="{D5CDD505-2E9C-101B-9397-08002B2CF9AE}" pid="3" name="_EmailSubject">
    <vt:lpwstr>开发部设计文档模板。</vt:lpwstr>
  </property>
  <property fmtid="{D5CDD505-2E9C-101B-9397-08002B2CF9AE}" pid="4" name="_AuthorEmail">
    <vt:lpwstr>dqiu@wind.com.cn</vt:lpwstr>
  </property>
  <property fmtid="{D5CDD505-2E9C-101B-9397-08002B2CF9AE}" pid="5" name="_AuthorEmailDisplayName">
    <vt:lpwstr>Qiu Dan</vt:lpwstr>
  </property>
  <property fmtid="{D5CDD505-2E9C-101B-9397-08002B2CF9AE}" pid="6" name="_ReviewingToolsShownOnce">
    <vt:lpwstr/>
  </property>
</Properties>
</file>